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:rsidR="00AD0DDD" w:rsidRDefault="00483F08" w:rsidP="00DF1CB4">
            <w:pPr>
              <w:pStyle w:val="Heading1"/>
            </w:pPr>
            <w:r>
              <w:t>NATESH NAREN K M</w:t>
            </w:r>
          </w:p>
          <w:p w:rsidR="00AD0DDD" w:rsidRPr="00AD0DDD" w:rsidRDefault="00AD0DDD" w:rsidP="00483F08">
            <w:pPr>
              <w:pStyle w:val="Heading2"/>
            </w:pPr>
          </w:p>
        </w:tc>
      </w:tr>
      <w:tr w:rsidR="00AD0DDD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:rsidR="00AD0DDD" w:rsidRDefault="00AD0DDD" w:rsidP="00DF1CB4"/>
        </w:tc>
      </w:tr>
      <w:tr w:rsidR="005F5561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:rsidR="005F5561" w:rsidRPr="00D06709" w:rsidRDefault="005F5561" w:rsidP="00DF1CB4"/>
        </w:tc>
        <w:tc>
          <w:tcPr>
            <w:tcW w:w="2130" w:type="dxa"/>
            <w:vAlign w:val="center"/>
          </w:tcPr>
          <w:p w:rsidR="005F5561" w:rsidRPr="00FA4DB0" w:rsidRDefault="00483F08" w:rsidP="00483F08">
            <w:r>
              <w:t>8072117316</w:t>
            </w:r>
          </w:p>
        </w:tc>
        <w:tc>
          <w:tcPr>
            <w:tcW w:w="138" w:type="dxa"/>
            <w:vAlign w:val="center"/>
          </w:tcPr>
          <w:p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126" w:type="dxa"/>
            <w:vAlign w:val="center"/>
          </w:tcPr>
          <w:p w:rsidR="005F5561" w:rsidRPr="00FA4DB0" w:rsidRDefault="00483F08" w:rsidP="00483F08">
            <w:r>
              <w:t>nateshnarenk@karunya.edu.in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gridSpan w:val="3"/>
            <w:vAlign w:val="center"/>
          </w:tcPr>
          <w:p w:rsidR="005F5561" w:rsidRPr="00FA4DB0" w:rsidRDefault="00483F08" w:rsidP="00483F08">
            <w:r>
              <w:t>Karunya nagar,Coimbatore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:rsidR="005F5561" w:rsidRDefault="005F5561" w:rsidP="00DF1CB4"/>
        </w:tc>
        <w:tc>
          <w:tcPr>
            <w:tcW w:w="2092" w:type="dxa"/>
            <w:vAlign w:val="center"/>
          </w:tcPr>
          <w:p w:rsidR="005F5561" w:rsidRPr="00FA4DB0" w:rsidRDefault="00483F08" w:rsidP="00483F08">
            <w:r>
              <w:t>https://karunya.edu</w:t>
            </w:r>
          </w:p>
        </w:tc>
      </w:tr>
      <w:tr w:rsidR="00AD0DDD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:rsidR="00AD0DDD" w:rsidRDefault="00AD0DDD" w:rsidP="00DF1CB4"/>
        </w:tc>
      </w:tr>
      <w:tr w:rsidR="00560EA0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5F5561" w:rsidRDefault="00C708C2" w:rsidP="00DF1CB4">
            <w:pPr>
              <w:pStyle w:val="Heading3"/>
            </w:pPr>
            <w:sdt>
              <w:sdtPr>
                <w:id w:val="723336852"/>
                <w:placeholder>
                  <w:docPart w:val="AD87BF8069674472AD0BD1E6A94CEF5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:rsidR="00560EA0" w:rsidRDefault="00560EA0" w:rsidP="00DF1CB4"/>
        </w:tc>
      </w:tr>
      <w:tr w:rsidR="00560EA0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:rsidR="00560EA0" w:rsidRDefault="00600E17" w:rsidP="00600E17">
            <w:pPr>
              <w:pStyle w:val="Heading3"/>
            </w:pPr>
            <w:r>
              <w:t>EDUCATION</w:t>
            </w:r>
          </w:p>
          <w:p w:rsidR="00600E17" w:rsidRDefault="00A46B20" w:rsidP="00600E17">
            <w:r>
              <w:t xml:space="preserve">    B.TECH , CSE</w:t>
            </w:r>
          </w:p>
          <w:p w:rsidR="00A46B20" w:rsidRDefault="00A46B20" w:rsidP="00600E17">
            <w:r>
              <w:t xml:space="preserve">    KARUNYA INSTITUTE OF                     T  TECHNOLOGY AND SCIENCES,</w:t>
            </w:r>
          </w:p>
          <w:p w:rsidR="00A46B20" w:rsidRPr="00600E17" w:rsidRDefault="00A46B20" w:rsidP="00600E17">
            <w:r>
              <w:t xml:space="preserve">    COIMBATORE</w:t>
            </w:r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600E17" w:rsidP="00483F08">
            <w:pPr>
              <w:pStyle w:val="Text"/>
              <w:ind w:left="0"/>
            </w:pPr>
            <w:r>
              <w:rPr>
                <w:rFonts w:ascii="Nunito Sans" w:hAnsi="Nunito Sans"/>
                <w:color w:val="667085"/>
                <w:spacing w:val="2"/>
                <w:sz w:val="26"/>
                <w:szCs w:val="26"/>
                <w:shd w:val="clear" w:color="auto" w:fill="F7F8FA"/>
              </w:rPr>
              <w:t>Seeking a challenging position with a reputable organisation where I can acquire new skills, broaden my knowledge, and use what I've learned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  <w:vAlign w:val="center"/>
          </w:tcPr>
          <w:p w:rsidR="00600E17" w:rsidRDefault="00C708C2" w:rsidP="00600E17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16762FD4F0274082A4682A87B4357010"/>
                </w:placeholder>
                <w:temporary/>
                <w:showingPlcHdr/>
                <w15:appearance w15:val="hidden"/>
              </w:sdtPr>
              <w:sdtEndPr/>
              <w:sdtContent>
                <w:r w:rsidR="00600E17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:rsidR="00AD6FA4" w:rsidRDefault="00600E17" w:rsidP="00600E17">
            <w:pPr>
              <w:pStyle w:val="ListParagraph"/>
            </w:pPr>
            <w:r>
              <w:t>PYTHON PROGRAMMING</w:t>
            </w:r>
          </w:p>
          <w:p w:rsidR="00600E17" w:rsidRDefault="00600E17" w:rsidP="00600E17">
            <w:pPr>
              <w:pStyle w:val="ListParagraph"/>
            </w:pPr>
            <w:r>
              <w:t>C PROGRAMMING</w:t>
            </w:r>
          </w:p>
          <w:p w:rsidR="00600E17" w:rsidRDefault="00600E17" w:rsidP="00600E17">
            <w:pPr>
              <w:pStyle w:val="ListParagraph"/>
            </w:pPr>
            <w:r>
              <w:t>EXPERIENCE WITH WEB DEVELOPI</w:t>
            </w:r>
          </w:p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:rsidR="00AD6FA4" w:rsidRDefault="00C708C2" w:rsidP="00DF1CB4">
            <w:pPr>
              <w:pStyle w:val="Heading3"/>
            </w:pPr>
            <w:sdt>
              <w:sdtPr>
                <w:id w:val="-1530558845"/>
                <w:placeholder>
                  <w:docPart w:val="D8AE06EE07494CFDB3276FDDE66F9DB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:rsidR="00AD6FA4" w:rsidRPr="00560EA0" w:rsidRDefault="00483F08" w:rsidP="00483F08">
            <w:pPr>
              <w:pStyle w:val="Text"/>
            </w:pPr>
            <w:r>
              <w:t>Languages known: English, Tamil,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:rsidR="00AD6FA4" w:rsidRDefault="00AD6FA4" w:rsidP="00DF1CB4"/>
        </w:tc>
      </w:tr>
      <w:tr w:rsidR="00AD6FA4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:rsidR="00AD6FA4" w:rsidRDefault="00AD6FA4" w:rsidP="00DF1CB4"/>
        </w:tc>
        <w:bookmarkStart w:id="0" w:name="_GoBack"/>
        <w:bookmarkEnd w:id="0"/>
      </w:tr>
    </w:tbl>
    <w:p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C2" w:rsidRDefault="00C708C2" w:rsidP="00DF1CB4">
      <w:r>
        <w:separator/>
      </w:r>
    </w:p>
  </w:endnote>
  <w:endnote w:type="continuationSeparator" w:id="0">
    <w:p w:rsidR="00C708C2" w:rsidRDefault="00C708C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unit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C2" w:rsidRDefault="00C708C2" w:rsidP="00DF1CB4">
      <w:r>
        <w:separator/>
      </w:r>
    </w:p>
  </w:footnote>
  <w:footnote w:type="continuationSeparator" w:id="0">
    <w:p w:rsidR="00C708C2" w:rsidRDefault="00C708C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08"/>
    <w:rsid w:val="001F1632"/>
    <w:rsid w:val="002B73E2"/>
    <w:rsid w:val="002D3AB8"/>
    <w:rsid w:val="00413477"/>
    <w:rsid w:val="00483F08"/>
    <w:rsid w:val="004A586E"/>
    <w:rsid w:val="00560EA0"/>
    <w:rsid w:val="005A17AC"/>
    <w:rsid w:val="005E09DE"/>
    <w:rsid w:val="005F5561"/>
    <w:rsid w:val="00600E17"/>
    <w:rsid w:val="00680892"/>
    <w:rsid w:val="006C60E6"/>
    <w:rsid w:val="009835F5"/>
    <w:rsid w:val="00995031"/>
    <w:rsid w:val="00A46B20"/>
    <w:rsid w:val="00A520FA"/>
    <w:rsid w:val="00AB03FA"/>
    <w:rsid w:val="00AD0DDD"/>
    <w:rsid w:val="00AD6FA4"/>
    <w:rsid w:val="00C708C2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5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27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87BF8069674472AD0BD1E6A94CE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D97C-EE5B-4207-BB41-30AA0ED9243C}"/>
      </w:docPartPr>
      <w:docPartBody>
        <w:p w:rsidR="00FB0CDB" w:rsidRDefault="00952F17">
          <w:pPr>
            <w:pStyle w:val="AD87BF8069674472AD0BD1E6A94CEF54"/>
          </w:pPr>
          <w:r w:rsidRPr="005F5561">
            <w:t>Objective</w:t>
          </w:r>
        </w:p>
      </w:docPartBody>
    </w:docPart>
    <w:docPart>
      <w:docPartPr>
        <w:name w:val="D8AE06EE07494CFDB3276FDDE66F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2658-37CC-4EFD-AFFD-7D534EAACD28}"/>
      </w:docPartPr>
      <w:docPartBody>
        <w:p w:rsidR="00FB0CDB" w:rsidRDefault="00952F17">
          <w:pPr>
            <w:pStyle w:val="D8AE06EE07494CFDB3276FDDE66F9DB1"/>
          </w:pPr>
          <w:r w:rsidRPr="00560EA0">
            <w:t>Communication</w:t>
          </w:r>
        </w:p>
      </w:docPartBody>
    </w:docPart>
    <w:docPart>
      <w:docPartPr>
        <w:name w:val="16762FD4F0274082A4682A87B4357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E571-7CB8-4E89-8600-C68B883935A4}"/>
      </w:docPartPr>
      <w:docPartBody>
        <w:p w:rsidR="00FB0CDB" w:rsidRDefault="00B2114E" w:rsidP="00B2114E">
          <w:pPr>
            <w:pStyle w:val="16762FD4F0274082A4682A87B435701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4E"/>
    <w:rsid w:val="00952F17"/>
    <w:rsid w:val="00B2114E"/>
    <w:rsid w:val="00D7348A"/>
    <w:rsid w:val="00F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2F8EC10BA4C86A122F129C898DFB2">
    <w:name w:val="A552F8EC10BA4C86A122F129C898DFB2"/>
  </w:style>
  <w:style w:type="paragraph" w:customStyle="1" w:styleId="07BDDB816634414B8204DE27BCBDC008">
    <w:name w:val="07BDDB816634414B8204DE27BCBDC008"/>
  </w:style>
  <w:style w:type="paragraph" w:customStyle="1" w:styleId="4E3BA244582E49D1A1A2AD4EC233118F">
    <w:name w:val="4E3BA244582E49D1A1A2AD4EC233118F"/>
  </w:style>
  <w:style w:type="paragraph" w:customStyle="1" w:styleId="9DD32BED905941D5AECE025ADED3ED90">
    <w:name w:val="9DD32BED905941D5AECE025ADED3ED90"/>
  </w:style>
  <w:style w:type="paragraph" w:customStyle="1" w:styleId="E7F22091CD4F4473ACADBF97034DAA52">
    <w:name w:val="E7F22091CD4F4473ACADBF97034DAA52"/>
  </w:style>
  <w:style w:type="paragraph" w:customStyle="1" w:styleId="32D28B893FF2408DB60A2001E57C5BE1">
    <w:name w:val="32D28B893FF2408DB60A2001E57C5BE1"/>
  </w:style>
  <w:style w:type="paragraph" w:customStyle="1" w:styleId="AD87BF8069674472AD0BD1E6A94CEF54">
    <w:name w:val="AD87BF8069674472AD0BD1E6A94CEF54"/>
  </w:style>
  <w:style w:type="paragraph" w:customStyle="1" w:styleId="C1F64577D0D44F629858345371E102B7">
    <w:name w:val="C1F64577D0D44F629858345371E102B7"/>
  </w:style>
  <w:style w:type="paragraph" w:customStyle="1" w:styleId="8F1D2A02397F4AE3BEEE5756B7191873">
    <w:name w:val="8F1D2A02397F4AE3BEEE5756B7191873"/>
  </w:style>
  <w:style w:type="paragraph" w:customStyle="1" w:styleId="5CFDFC7AFA454446850153EBCFB5BA66">
    <w:name w:val="5CFDFC7AFA454446850153EBCFB5BA66"/>
  </w:style>
  <w:style w:type="paragraph" w:customStyle="1" w:styleId="02C18457753D499ABAB1C6F1825EA04A">
    <w:name w:val="02C18457753D499ABAB1C6F1825EA04A"/>
  </w:style>
  <w:style w:type="paragraph" w:customStyle="1" w:styleId="354E71010D9D4E3CA838758969DD56D3">
    <w:name w:val="354E71010D9D4E3CA838758969DD56D3"/>
  </w:style>
  <w:style w:type="paragraph" w:customStyle="1" w:styleId="F97A4981D2C0449DA3456BCC7C438613">
    <w:name w:val="F97A4981D2C0449DA3456BCC7C438613"/>
  </w:style>
  <w:style w:type="paragraph" w:customStyle="1" w:styleId="9679AFE153A24870A8ECF184CF40EE9C">
    <w:name w:val="9679AFE153A24870A8ECF184CF40EE9C"/>
  </w:style>
  <w:style w:type="paragraph" w:styleId="ListParagraph">
    <w:name w:val="List Paragraph"/>
    <w:basedOn w:val="Normal"/>
    <w:uiPriority w:val="6"/>
    <w:qFormat/>
    <w:rsid w:val="00B2114E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9FEB02A65F8744BE80147529B14A657D">
    <w:name w:val="9FEB02A65F8744BE80147529B14A657D"/>
  </w:style>
  <w:style w:type="paragraph" w:customStyle="1" w:styleId="5BD45C26A8FE43FCA4EB638728E6F56A">
    <w:name w:val="5BD45C26A8FE43FCA4EB638728E6F56A"/>
  </w:style>
  <w:style w:type="paragraph" w:customStyle="1" w:styleId="FB6C9F1A14304BBAA06D30826A0DF740">
    <w:name w:val="FB6C9F1A14304BBAA06D30826A0DF740"/>
  </w:style>
  <w:style w:type="paragraph" w:customStyle="1" w:styleId="9A5B4BCE4919498C91B1F1AF32306B7D">
    <w:name w:val="9A5B4BCE4919498C91B1F1AF32306B7D"/>
  </w:style>
  <w:style w:type="paragraph" w:customStyle="1" w:styleId="46AF3C89E307497FB34EB48FA8833587">
    <w:name w:val="46AF3C89E307497FB34EB48FA8833587"/>
  </w:style>
  <w:style w:type="paragraph" w:customStyle="1" w:styleId="6A70A1846E3244C1A9E79EB8A06653FC">
    <w:name w:val="6A70A1846E3244C1A9E79EB8A06653FC"/>
  </w:style>
  <w:style w:type="paragraph" w:customStyle="1" w:styleId="0BD421D4D95D4CA187092CBB7A7EF36E">
    <w:name w:val="0BD421D4D95D4CA187092CBB7A7EF36E"/>
  </w:style>
  <w:style w:type="paragraph" w:customStyle="1" w:styleId="2E52DFF9BA6040A5AC94F9B5F0246AC2">
    <w:name w:val="2E52DFF9BA6040A5AC94F9B5F0246AC2"/>
  </w:style>
  <w:style w:type="paragraph" w:customStyle="1" w:styleId="4D8775328A0F4ADDBA2F0E51D58DF86C">
    <w:name w:val="4D8775328A0F4ADDBA2F0E51D58DF86C"/>
  </w:style>
  <w:style w:type="paragraph" w:customStyle="1" w:styleId="D8AE06EE07494CFDB3276FDDE66F9DB1">
    <w:name w:val="D8AE06EE07494CFDB3276FDDE66F9DB1"/>
  </w:style>
  <w:style w:type="paragraph" w:customStyle="1" w:styleId="DC19BE48B3664FE49AE7CBA6EE242EB7">
    <w:name w:val="DC19BE48B3664FE49AE7CBA6EE242EB7"/>
  </w:style>
  <w:style w:type="paragraph" w:customStyle="1" w:styleId="EE2D876D500E492E8DDE94A48C42ABA4">
    <w:name w:val="EE2D876D500E492E8DDE94A48C42ABA4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540F8549E0C843279AD29978BCAB5877">
    <w:name w:val="540F8549E0C843279AD29978BCAB5877"/>
  </w:style>
  <w:style w:type="paragraph" w:customStyle="1" w:styleId="1AFC07C5DB9D4C64B7B31C6BF375A644">
    <w:name w:val="1AFC07C5DB9D4C64B7B31C6BF375A644"/>
  </w:style>
  <w:style w:type="paragraph" w:customStyle="1" w:styleId="9A3C5A052C404F4E912FC0EB618841E8">
    <w:name w:val="9A3C5A052C404F4E912FC0EB618841E8"/>
  </w:style>
  <w:style w:type="paragraph" w:customStyle="1" w:styleId="16762FD4F0274082A4682A87B4357010">
    <w:name w:val="16762FD4F0274082A4682A87B4357010"/>
    <w:rsid w:val="00B2114E"/>
  </w:style>
  <w:style w:type="paragraph" w:customStyle="1" w:styleId="7F0ACC7F080541319922F6773F31A59D">
    <w:name w:val="7F0ACC7F080541319922F6773F31A59D"/>
    <w:rsid w:val="00B21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2025-01-22T04:02:00Z</dcterms:created>
  <dcterms:modified xsi:type="dcterms:W3CDTF">2025-01-22T04:02:00Z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